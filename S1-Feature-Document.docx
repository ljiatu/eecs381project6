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452" w:rsidRPr="00082313" w:rsidRDefault="00970452">
      <w:pPr>
        <w:rPr>
          <w:sz w:val="20"/>
          <w:szCs w:val="20"/>
        </w:rPr>
      </w:pPr>
      <w:r w:rsidRPr="00082313">
        <w:rPr>
          <w:sz w:val="20"/>
          <w:szCs w:val="20"/>
        </w:rPr>
        <w:t>S1: Design of a new Agent: Wizard Doctor</w:t>
      </w:r>
    </w:p>
    <w:p w:rsidR="00970452" w:rsidRPr="00082313" w:rsidRDefault="00D8189A">
      <w:pPr>
        <w:rPr>
          <w:sz w:val="20"/>
          <w:szCs w:val="20"/>
        </w:rPr>
      </w:pPr>
      <w:r w:rsidRPr="00082313">
        <w:rPr>
          <w:sz w:val="20"/>
          <w:szCs w:val="20"/>
        </w:rPr>
        <w:t>Wizard_</w:t>
      </w:r>
      <w:r w:rsidR="00970452" w:rsidRPr="00082313">
        <w:rPr>
          <w:sz w:val="20"/>
          <w:szCs w:val="20"/>
        </w:rPr>
        <w:t xml:space="preserve">Doctor is a new type of Agent that possesses the ability to heal other agents, and who shows similarity with Warriors as he has capabilities to defend himself if under attack. </w:t>
      </w:r>
      <w:r w:rsidR="00212989" w:rsidRPr="00082313">
        <w:rPr>
          <w:sz w:val="20"/>
          <w:szCs w:val="20"/>
        </w:rPr>
        <w:t xml:space="preserve">The possible states of a Wizard Doctor are: </w:t>
      </w:r>
      <w:r w:rsidR="00212989" w:rsidRPr="00082313">
        <w:rPr>
          <w:b/>
          <w:sz w:val="20"/>
          <w:szCs w:val="20"/>
        </w:rPr>
        <w:t>Healing</w:t>
      </w:r>
      <w:r w:rsidR="00212989" w:rsidRPr="00082313">
        <w:rPr>
          <w:sz w:val="20"/>
          <w:szCs w:val="20"/>
        </w:rPr>
        <w:t xml:space="preserve">, </w:t>
      </w:r>
      <w:r w:rsidR="00212989" w:rsidRPr="00082313">
        <w:rPr>
          <w:b/>
          <w:sz w:val="20"/>
          <w:szCs w:val="20"/>
        </w:rPr>
        <w:t>Not Healing</w:t>
      </w:r>
      <w:r w:rsidR="00212989" w:rsidRPr="00082313">
        <w:rPr>
          <w:sz w:val="20"/>
          <w:szCs w:val="20"/>
        </w:rPr>
        <w:t xml:space="preserve">, </w:t>
      </w:r>
      <w:proofErr w:type="gramStart"/>
      <w:r w:rsidR="00212989" w:rsidRPr="00082313">
        <w:rPr>
          <w:b/>
          <w:sz w:val="20"/>
          <w:szCs w:val="20"/>
        </w:rPr>
        <w:t>Attacking</w:t>
      </w:r>
      <w:proofErr w:type="gramEnd"/>
      <w:r w:rsidR="00212989" w:rsidRPr="00082313">
        <w:rPr>
          <w:sz w:val="20"/>
          <w:szCs w:val="20"/>
        </w:rPr>
        <w:t>.</w:t>
      </w:r>
    </w:p>
    <w:p w:rsidR="00970452" w:rsidRPr="00082313" w:rsidRDefault="00B74443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Automatic </w:t>
      </w:r>
      <w:r w:rsidR="00970452" w:rsidRPr="00082313">
        <w:rPr>
          <w:sz w:val="20"/>
          <w:szCs w:val="20"/>
        </w:rPr>
        <w:t>Behavior:</w:t>
      </w:r>
    </w:p>
    <w:p w:rsidR="00970452" w:rsidRPr="00082313" w:rsidRDefault="00970452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A </w:t>
      </w:r>
      <w:r w:rsidR="00D8189A" w:rsidRPr="00082313">
        <w:rPr>
          <w:sz w:val="20"/>
          <w:szCs w:val="20"/>
        </w:rPr>
        <w:t>Wizard_</w:t>
      </w:r>
      <w:r w:rsidR="0079722A" w:rsidRPr="00082313">
        <w:rPr>
          <w:sz w:val="20"/>
          <w:szCs w:val="20"/>
        </w:rPr>
        <w:t>d</w:t>
      </w:r>
      <w:r w:rsidRPr="00082313">
        <w:rPr>
          <w:sz w:val="20"/>
          <w:szCs w:val="20"/>
        </w:rPr>
        <w:t>octor will first look around in his environment, and then choose the agent</w:t>
      </w:r>
      <w:r w:rsidR="009C28D0">
        <w:rPr>
          <w:sz w:val="20"/>
          <w:szCs w:val="20"/>
        </w:rPr>
        <w:t xml:space="preserve"> with lowest health</w:t>
      </w:r>
      <w:r w:rsidRPr="00082313">
        <w:rPr>
          <w:sz w:val="20"/>
          <w:szCs w:val="20"/>
        </w:rPr>
        <w:t xml:space="preserve"> within his ran</w:t>
      </w:r>
      <w:r w:rsidR="0079722A" w:rsidRPr="00082313">
        <w:rPr>
          <w:sz w:val="20"/>
          <w:szCs w:val="20"/>
        </w:rPr>
        <w:t>ge to be his patient. A Wizard_d</w:t>
      </w:r>
      <w:r w:rsidRPr="00082313">
        <w:rPr>
          <w:sz w:val="20"/>
          <w:szCs w:val="20"/>
        </w:rPr>
        <w:t>octor is afraid of being caught in the middle of a battle, and therefore he will not consider healing any a</w:t>
      </w:r>
      <w:r w:rsidR="003E00E3">
        <w:rPr>
          <w:sz w:val="20"/>
          <w:szCs w:val="20"/>
        </w:rPr>
        <w:t>gents whose current status is “</w:t>
      </w:r>
      <w:r w:rsidR="003E00E3" w:rsidRPr="003E00E3">
        <w:rPr>
          <w:b/>
          <w:sz w:val="20"/>
          <w:szCs w:val="20"/>
        </w:rPr>
        <w:t>A</w:t>
      </w:r>
      <w:r w:rsidRPr="003E00E3">
        <w:rPr>
          <w:b/>
          <w:sz w:val="20"/>
          <w:szCs w:val="20"/>
        </w:rPr>
        <w:t>ttacking</w:t>
      </w:r>
      <w:r w:rsidRPr="00082313">
        <w:rPr>
          <w:sz w:val="20"/>
          <w:szCs w:val="20"/>
        </w:rPr>
        <w:t xml:space="preserve">”. However, </w:t>
      </w:r>
      <w:r w:rsidR="001F299F" w:rsidRPr="00082313">
        <w:rPr>
          <w:sz w:val="20"/>
          <w:szCs w:val="20"/>
        </w:rPr>
        <w:t xml:space="preserve">Wizard_doctor will heal </w:t>
      </w:r>
      <w:r w:rsidR="00B74443" w:rsidRPr="00082313">
        <w:rPr>
          <w:sz w:val="20"/>
          <w:szCs w:val="20"/>
        </w:rPr>
        <w:t>Non-Warriors (i.e. Peasant)</w:t>
      </w:r>
      <w:r w:rsidR="00212989" w:rsidRPr="00082313">
        <w:rPr>
          <w:sz w:val="20"/>
          <w:szCs w:val="20"/>
        </w:rPr>
        <w:t xml:space="preserve"> being under attack due to benevolence in his character. If two agents share the same distance from the Wiza</w:t>
      </w:r>
      <w:r w:rsidR="0079722A" w:rsidRPr="00082313">
        <w:rPr>
          <w:sz w:val="20"/>
          <w:szCs w:val="20"/>
        </w:rPr>
        <w:t>rd_d</w:t>
      </w:r>
      <w:r w:rsidR="00212989" w:rsidRPr="00082313">
        <w:rPr>
          <w:sz w:val="20"/>
          <w:szCs w:val="20"/>
        </w:rPr>
        <w:t>octor, he will break the tie using alphabetic order. Once he has determined his patient, he will</w:t>
      </w:r>
      <w:r w:rsidRPr="00082313">
        <w:rPr>
          <w:sz w:val="20"/>
          <w:szCs w:val="20"/>
        </w:rPr>
        <w:t xml:space="preserve"> </w:t>
      </w:r>
      <w:r w:rsidR="00212989" w:rsidRPr="00082313">
        <w:rPr>
          <w:sz w:val="20"/>
          <w:szCs w:val="20"/>
        </w:rPr>
        <w:t>add</w:t>
      </w:r>
      <w:r w:rsidRPr="00082313">
        <w:rPr>
          <w:sz w:val="20"/>
          <w:szCs w:val="20"/>
        </w:rPr>
        <w:t xml:space="preserve"> 1 to the health of his</w:t>
      </w:r>
      <w:r w:rsidR="00212989" w:rsidRPr="00082313">
        <w:rPr>
          <w:sz w:val="20"/>
          <w:szCs w:val="20"/>
        </w:rPr>
        <w:t xml:space="preserve"> patient and change his status to “</w:t>
      </w:r>
      <w:r w:rsidR="003E00E3">
        <w:rPr>
          <w:b/>
          <w:sz w:val="20"/>
          <w:szCs w:val="20"/>
        </w:rPr>
        <w:t>H</w:t>
      </w:r>
      <w:r w:rsidR="00212989" w:rsidRPr="003E00E3">
        <w:rPr>
          <w:b/>
          <w:sz w:val="20"/>
          <w:szCs w:val="20"/>
        </w:rPr>
        <w:t>ealing</w:t>
      </w:r>
      <w:r w:rsidR="00212989" w:rsidRPr="00082313">
        <w:rPr>
          <w:sz w:val="20"/>
          <w:szCs w:val="20"/>
        </w:rPr>
        <w:t>”.</w:t>
      </w:r>
      <w:r w:rsidRPr="00082313">
        <w:rPr>
          <w:sz w:val="20"/>
          <w:szCs w:val="20"/>
        </w:rPr>
        <w:t xml:space="preserve"> </w:t>
      </w:r>
    </w:p>
    <w:p w:rsidR="00212989" w:rsidRPr="00082313" w:rsidRDefault="0079722A">
      <w:pPr>
        <w:rPr>
          <w:sz w:val="20"/>
          <w:szCs w:val="20"/>
        </w:rPr>
      </w:pPr>
      <w:r w:rsidRPr="00082313">
        <w:rPr>
          <w:sz w:val="20"/>
          <w:szCs w:val="20"/>
        </w:rPr>
        <w:t>A Wizard_d</w:t>
      </w:r>
      <w:r w:rsidR="00212989" w:rsidRPr="00082313">
        <w:rPr>
          <w:sz w:val="20"/>
          <w:szCs w:val="20"/>
        </w:rPr>
        <w:t>octor will have the ability to defend himself once under the attack by counterattacking his opponent using poison. If he was healing a patient while being attacked, he wi</w:t>
      </w:r>
      <w:r w:rsidR="003E00E3">
        <w:rPr>
          <w:sz w:val="20"/>
          <w:szCs w:val="20"/>
        </w:rPr>
        <w:t>ll change his status from “</w:t>
      </w:r>
      <w:r w:rsidR="003E00E3" w:rsidRPr="003E00E3">
        <w:rPr>
          <w:b/>
          <w:sz w:val="20"/>
          <w:szCs w:val="20"/>
        </w:rPr>
        <w:t>H</w:t>
      </w:r>
      <w:r w:rsidRPr="003E00E3">
        <w:rPr>
          <w:b/>
          <w:sz w:val="20"/>
          <w:szCs w:val="20"/>
        </w:rPr>
        <w:t>ealing</w:t>
      </w:r>
      <w:r w:rsidR="003E00E3">
        <w:rPr>
          <w:sz w:val="20"/>
          <w:szCs w:val="20"/>
        </w:rPr>
        <w:t>” to “</w:t>
      </w:r>
      <w:r w:rsidR="003E00E3" w:rsidRPr="003E00E3">
        <w:rPr>
          <w:b/>
          <w:sz w:val="20"/>
          <w:szCs w:val="20"/>
        </w:rPr>
        <w:t>A</w:t>
      </w:r>
      <w:r w:rsidRPr="003E00E3">
        <w:rPr>
          <w:b/>
          <w:sz w:val="20"/>
          <w:szCs w:val="20"/>
        </w:rPr>
        <w:t>ttacking</w:t>
      </w:r>
      <w:r w:rsidRPr="00082313">
        <w:rPr>
          <w:sz w:val="20"/>
          <w:szCs w:val="20"/>
        </w:rPr>
        <w:t>”. Wizard_d</w:t>
      </w:r>
      <w:r w:rsidR="00212989" w:rsidRPr="00082313">
        <w:rPr>
          <w:sz w:val="20"/>
          <w:szCs w:val="20"/>
        </w:rPr>
        <w:t>octor shows similarity with Soldier in that he will continue attacking until his opponent is dead, or the la</w:t>
      </w:r>
      <w:r w:rsidR="00EB580D" w:rsidRPr="00082313">
        <w:rPr>
          <w:sz w:val="20"/>
          <w:szCs w:val="20"/>
        </w:rPr>
        <w:t>t</w:t>
      </w:r>
      <w:r w:rsidR="00212989" w:rsidRPr="00082313">
        <w:rPr>
          <w:sz w:val="20"/>
          <w:szCs w:val="20"/>
        </w:rPr>
        <w:t xml:space="preserve">ter is out of his range. </w:t>
      </w:r>
      <w:r w:rsidRPr="00082313">
        <w:rPr>
          <w:sz w:val="20"/>
          <w:szCs w:val="20"/>
        </w:rPr>
        <w:t>In contrary to Warriors, Wizard_d</w:t>
      </w:r>
      <w:r w:rsidR="00212989" w:rsidRPr="00082313">
        <w:rPr>
          <w:sz w:val="20"/>
          <w:szCs w:val="20"/>
        </w:rPr>
        <w:t xml:space="preserve">octor shows no aggressive behavior that he cannot be ordered or actively participate in a combat. </w:t>
      </w:r>
    </w:p>
    <w:p w:rsidR="00EB580D" w:rsidRPr="00082313" w:rsidRDefault="00EB580D">
      <w:pPr>
        <w:rPr>
          <w:b/>
          <w:sz w:val="20"/>
          <w:szCs w:val="20"/>
        </w:rPr>
      </w:pPr>
      <w:r w:rsidRPr="00082313">
        <w:rPr>
          <w:b/>
          <w:sz w:val="20"/>
          <w:szCs w:val="20"/>
        </w:rPr>
        <w:t>Initial Values:</w:t>
      </w:r>
    </w:p>
    <w:p w:rsidR="00212989" w:rsidRPr="00082313" w:rsidRDefault="00EB580D">
      <w:pPr>
        <w:rPr>
          <w:sz w:val="20"/>
          <w:szCs w:val="20"/>
        </w:rPr>
      </w:pPr>
      <w:r w:rsidRPr="00082313">
        <w:rPr>
          <w:sz w:val="20"/>
          <w:szCs w:val="20"/>
        </w:rPr>
        <w:t xml:space="preserve">The Wizard_Doctor is initialized with healing_strength of 1, </w:t>
      </w:r>
      <w:r w:rsidR="00AF1E23" w:rsidRPr="00082313">
        <w:rPr>
          <w:sz w:val="20"/>
          <w:szCs w:val="20"/>
        </w:rPr>
        <w:t>attacking_strength</w:t>
      </w:r>
      <w:r w:rsidRPr="00082313">
        <w:rPr>
          <w:sz w:val="20"/>
          <w:szCs w:val="20"/>
        </w:rPr>
        <w:t xml:space="preserve"> of 1, and the range of 3, and outputs the message “</w:t>
      </w:r>
      <w:r w:rsidRPr="0018536E">
        <w:rPr>
          <w:b/>
          <w:sz w:val="20"/>
          <w:szCs w:val="20"/>
        </w:rPr>
        <w:t>I’m Healing</w:t>
      </w:r>
      <w:r w:rsidR="004B2D81">
        <w:rPr>
          <w:b/>
          <w:sz w:val="20"/>
          <w:szCs w:val="20"/>
        </w:rPr>
        <w:t>!</w:t>
      </w:r>
      <w:r w:rsidRPr="00082313">
        <w:rPr>
          <w:sz w:val="20"/>
          <w:szCs w:val="20"/>
        </w:rPr>
        <w:t>” when he cures his target, and “</w:t>
      </w:r>
      <w:r w:rsidRPr="0018536E">
        <w:rPr>
          <w:b/>
          <w:sz w:val="20"/>
          <w:szCs w:val="20"/>
        </w:rPr>
        <w:t>Take poison</w:t>
      </w:r>
      <w:r w:rsidR="00A827C0" w:rsidRPr="0018536E">
        <w:rPr>
          <w:b/>
          <w:sz w:val="20"/>
          <w:szCs w:val="20"/>
        </w:rPr>
        <w:t>!</w:t>
      </w:r>
      <w:r w:rsidRPr="00082313">
        <w:rPr>
          <w:sz w:val="20"/>
          <w:szCs w:val="20"/>
        </w:rPr>
        <w:t xml:space="preserve">” when counterattacking his opponent. </w:t>
      </w:r>
    </w:p>
    <w:p w:rsidR="0079722A" w:rsidRPr="00082313" w:rsidRDefault="00323ACE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start_attacking</w:t>
      </w:r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Output </w:t>
      </w:r>
      <w:r w:rsidR="0079722A" w:rsidRPr="004B2D81">
        <w:rPr>
          <w:b/>
          <w:sz w:val="20"/>
          <w:szCs w:val="20"/>
        </w:rPr>
        <w:t xml:space="preserve">“I </w:t>
      </w:r>
      <w:r w:rsidR="00E33FD8">
        <w:rPr>
          <w:b/>
          <w:sz w:val="20"/>
          <w:szCs w:val="20"/>
        </w:rPr>
        <w:t>don’t want to</w:t>
      </w:r>
      <w:r w:rsidR="0079722A" w:rsidRPr="004B2D81">
        <w:rPr>
          <w:b/>
          <w:sz w:val="20"/>
          <w:szCs w:val="20"/>
        </w:rPr>
        <w:t xml:space="preserve"> attack!</w:t>
      </w:r>
      <w:r w:rsidR="0079722A" w:rsidRPr="00082313">
        <w:rPr>
          <w:sz w:val="20"/>
          <w:szCs w:val="20"/>
        </w:rPr>
        <w:t xml:space="preserve">” and stays in </w:t>
      </w:r>
      <w:r w:rsidR="007C694F">
        <w:rPr>
          <w:sz w:val="20"/>
          <w:szCs w:val="20"/>
        </w:rPr>
        <w:t>his current state.</w:t>
      </w:r>
    </w:p>
    <w:p w:rsidR="006334DD" w:rsidRDefault="00EB580D">
      <w:pPr>
        <w:rPr>
          <w:sz w:val="20"/>
          <w:szCs w:val="20"/>
        </w:rPr>
      </w:pPr>
      <w:proofErr w:type="gramStart"/>
      <w:r w:rsidRPr="00082313">
        <w:rPr>
          <w:b/>
          <w:sz w:val="20"/>
          <w:szCs w:val="20"/>
        </w:rPr>
        <w:t>update</w:t>
      </w:r>
      <w:proofErr w:type="gramEnd"/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</w:t>
      </w:r>
      <w:r w:rsidR="006334DD">
        <w:rPr>
          <w:sz w:val="20"/>
          <w:szCs w:val="20"/>
        </w:rPr>
        <w:t>First, update the agent state, then follow the order below:</w:t>
      </w:r>
    </w:p>
    <w:p w:rsidR="006334DD" w:rsidRDefault="006334DD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>If not “</w:t>
      </w:r>
      <w:r w:rsidRPr="006334DD">
        <w:rPr>
          <w:b/>
          <w:sz w:val="20"/>
          <w:szCs w:val="20"/>
        </w:rPr>
        <w:t>Alive</w:t>
      </w:r>
      <w:r>
        <w:rPr>
          <w:sz w:val="20"/>
          <w:szCs w:val="20"/>
        </w:rPr>
        <w:t xml:space="preserve">”, do nothing further. </w:t>
      </w:r>
    </w:p>
    <w:p w:rsidR="006334DD" w:rsidRDefault="006334DD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EE0E12">
        <w:rPr>
          <w:b/>
          <w:sz w:val="20"/>
          <w:szCs w:val="20"/>
        </w:rPr>
        <w:t>Not healing</w:t>
      </w:r>
      <w:r>
        <w:rPr>
          <w:sz w:val="20"/>
          <w:szCs w:val="20"/>
        </w:rPr>
        <w:t>, find a new patient using logic described above. If found a patient, output “</w:t>
      </w:r>
      <w:r w:rsidRPr="004B2D81">
        <w:rPr>
          <w:b/>
          <w:sz w:val="20"/>
          <w:szCs w:val="20"/>
        </w:rPr>
        <w:t>Found a new patient</w:t>
      </w:r>
      <w:r w:rsidR="00C33078" w:rsidRPr="004B2D81">
        <w:rPr>
          <w:b/>
          <w:sz w:val="20"/>
          <w:szCs w:val="20"/>
        </w:rPr>
        <w:t>!</w:t>
      </w:r>
      <w:r>
        <w:rPr>
          <w:sz w:val="20"/>
          <w:szCs w:val="20"/>
        </w:rPr>
        <w:t>” with the patient’s name. Otherwise, do nothing further.</w:t>
      </w:r>
    </w:p>
    <w:p w:rsidR="006334DD" w:rsidRDefault="006334DD" w:rsidP="00EE0E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gramStart"/>
      <w:r w:rsidRPr="00EE0E12">
        <w:rPr>
          <w:b/>
          <w:sz w:val="20"/>
          <w:szCs w:val="20"/>
        </w:rPr>
        <w:t>Healing</w:t>
      </w:r>
      <w:proofErr w:type="gramEnd"/>
      <w:r>
        <w:rPr>
          <w:sz w:val="20"/>
          <w:szCs w:val="20"/>
        </w:rPr>
        <w:t>, follow the order below:</w:t>
      </w:r>
    </w:p>
    <w:p w:rsidR="006334DD" w:rsidRDefault="006334DD" w:rsidP="00EE0E1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C</w:t>
      </w:r>
      <w:r w:rsidRPr="006334DD">
        <w:rPr>
          <w:sz w:val="20"/>
          <w:szCs w:val="20"/>
        </w:rPr>
        <w:t xml:space="preserve">heck if the patient is still </w:t>
      </w:r>
      <w:r>
        <w:rPr>
          <w:sz w:val="20"/>
          <w:szCs w:val="20"/>
        </w:rPr>
        <w:t>“</w:t>
      </w:r>
      <w:r w:rsidRPr="006334DD">
        <w:rPr>
          <w:b/>
          <w:sz w:val="20"/>
          <w:szCs w:val="20"/>
        </w:rPr>
        <w:t>Alive</w:t>
      </w:r>
      <w:r>
        <w:rPr>
          <w:sz w:val="20"/>
          <w:szCs w:val="20"/>
        </w:rPr>
        <w:t>”</w:t>
      </w:r>
      <w:r w:rsidRPr="006334D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if not, output “Patient is </w:t>
      </w:r>
      <w:proofErr w:type="gramStart"/>
      <w:r>
        <w:rPr>
          <w:sz w:val="20"/>
          <w:szCs w:val="20"/>
        </w:rPr>
        <w:t>Dead</w:t>
      </w:r>
      <w:proofErr w:type="gramEnd"/>
      <w:r>
        <w:rPr>
          <w:sz w:val="20"/>
          <w:szCs w:val="20"/>
        </w:rPr>
        <w:t xml:space="preserve">” and </w:t>
      </w:r>
      <w:r w:rsidR="00EE0E12">
        <w:rPr>
          <w:sz w:val="20"/>
          <w:szCs w:val="20"/>
        </w:rPr>
        <w:t>change state to “</w:t>
      </w:r>
      <w:r w:rsidR="00EE0E12" w:rsidRPr="0018536E">
        <w:rPr>
          <w:b/>
          <w:sz w:val="20"/>
          <w:szCs w:val="20"/>
        </w:rPr>
        <w:t>Not Healing</w:t>
      </w:r>
      <w:r w:rsidR="00EE0E12">
        <w:rPr>
          <w:sz w:val="20"/>
          <w:szCs w:val="20"/>
        </w:rPr>
        <w:t>”</w:t>
      </w:r>
      <w:r w:rsidR="00BB1A5F">
        <w:rPr>
          <w:sz w:val="20"/>
          <w:szCs w:val="20"/>
        </w:rPr>
        <w:t>, discard target pointer</w:t>
      </w:r>
      <w:r w:rsidR="00EE0E12">
        <w:rPr>
          <w:sz w:val="20"/>
          <w:szCs w:val="20"/>
        </w:rPr>
        <w:t xml:space="preserve"> with no further action.</w:t>
      </w:r>
    </w:p>
    <w:p w:rsidR="006334DD" w:rsidRDefault="006334DD" w:rsidP="00EE0E1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C</w:t>
      </w:r>
      <w:r w:rsidRPr="006334DD">
        <w:rPr>
          <w:sz w:val="20"/>
          <w:szCs w:val="20"/>
        </w:rPr>
        <w:t xml:space="preserve">heck if the patient </w:t>
      </w:r>
      <w:r>
        <w:rPr>
          <w:sz w:val="20"/>
          <w:szCs w:val="20"/>
        </w:rPr>
        <w:t>in in range</w:t>
      </w:r>
      <w:r w:rsidRPr="006334DD">
        <w:rPr>
          <w:sz w:val="20"/>
          <w:szCs w:val="20"/>
        </w:rPr>
        <w:t xml:space="preserve">, </w:t>
      </w:r>
      <w:r>
        <w:rPr>
          <w:sz w:val="20"/>
          <w:szCs w:val="20"/>
        </w:rPr>
        <w:t>if not, output “</w:t>
      </w:r>
      <w:r>
        <w:rPr>
          <w:sz w:val="20"/>
          <w:szCs w:val="20"/>
        </w:rPr>
        <w:t>Patient out of range</w:t>
      </w:r>
      <w:r>
        <w:rPr>
          <w:sz w:val="20"/>
          <w:szCs w:val="20"/>
        </w:rPr>
        <w:t xml:space="preserve">” and </w:t>
      </w:r>
      <w:r>
        <w:rPr>
          <w:sz w:val="20"/>
          <w:szCs w:val="20"/>
        </w:rPr>
        <w:t>change state to “</w:t>
      </w:r>
      <w:r w:rsidRPr="0018536E">
        <w:rPr>
          <w:b/>
          <w:sz w:val="20"/>
          <w:szCs w:val="20"/>
        </w:rPr>
        <w:t>Not Healing</w:t>
      </w:r>
      <w:r>
        <w:rPr>
          <w:sz w:val="20"/>
          <w:szCs w:val="20"/>
        </w:rPr>
        <w:t xml:space="preserve">” </w:t>
      </w:r>
      <w:r w:rsidR="00BB1A5F">
        <w:rPr>
          <w:sz w:val="20"/>
          <w:szCs w:val="20"/>
        </w:rPr>
        <w:t xml:space="preserve">discard target pointer </w:t>
      </w:r>
      <w:r>
        <w:rPr>
          <w:sz w:val="20"/>
          <w:szCs w:val="20"/>
        </w:rPr>
        <w:t>with no further action</w:t>
      </w:r>
      <w:r>
        <w:rPr>
          <w:sz w:val="20"/>
          <w:szCs w:val="20"/>
        </w:rPr>
        <w:t>.</w:t>
      </w:r>
    </w:p>
    <w:p w:rsidR="0018536E" w:rsidRDefault="004B2D81" w:rsidP="00EE0E1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>Output the message “</w:t>
      </w:r>
      <w:r w:rsidRPr="004B2D81">
        <w:rPr>
          <w:b/>
          <w:sz w:val="20"/>
          <w:szCs w:val="20"/>
        </w:rPr>
        <w:t>I’m Healing!</w:t>
      </w:r>
      <w:r>
        <w:rPr>
          <w:sz w:val="20"/>
          <w:szCs w:val="20"/>
        </w:rPr>
        <w:t xml:space="preserve">”, and calls the target’s </w:t>
      </w:r>
      <w:proofErr w:type="spellStart"/>
      <w:r>
        <w:rPr>
          <w:sz w:val="20"/>
          <w:szCs w:val="20"/>
        </w:rPr>
        <w:t>gain_</w:t>
      </w:r>
      <w:proofErr w:type="gramStart"/>
      <w:r>
        <w:rPr>
          <w:sz w:val="20"/>
          <w:szCs w:val="20"/>
        </w:rPr>
        <w:t>health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function with </w:t>
      </w:r>
      <w:proofErr w:type="spellStart"/>
      <w:r>
        <w:rPr>
          <w:sz w:val="20"/>
          <w:szCs w:val="20"/>
        </w:rPr>
        <w:t>Wizard_doctor’s</w:t>
      </w:r>
      <w:proofErr w:type="spellEnd"/>
      <w:r>
        <w:rPr>
          <w:sz w:val="20"/>
          <w:szCs w:val="20"/>
        </w:rPr>
        <w:t xml:space="preserve"> healing_strength.</w:t>
      </w:r>
    </w:p>
    <w:p w:rsidR="006334DD" w:rsidRPr="00EE0E12" w:rsidRDefault="00EE0E12" w:rsidP="00EE0E1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r w:rsidR="004B2D81" w:rsidRPr="00EE0E12">
        <w:rPr>
          <w:b/>
          <w:sz w:val="20"/>
          <w:szCs w:val="20"/>
        </w:rPr>
        <w:t>attacking</w:t>
      </w:r>
      <w:r>
        <w:rPr>
          <w:sz w:val="20"/>
          <w:szCs w:val="20"/>
        </w:rPr>
        <w:t>, follow the same behavior as Soldier.</w:t>
      </w:r>
    </w:p>
    <w:p w:rsidR="00EB580D" w:rsidRPr="00FF72E5" w:rsidRDefault="00EB580D" w:rsidP="00FF72E5">
      <w:pPr>
        <w:rPr>
          <w:sz w:val="20"/>
          <w:szCs w:val="20"/>
        </w:rPr>
      </w:pPr>
      <w:r w:rsidRPr="00082313">
        <w:rPr>
          <w:b/>
          <w:sz w:val="20"/>
          <w:szCs w:val="20"/>
        </w:rPr>
        <w:t>start_healing</w:t>
      </w:r>
      <w:r w:rsidRPr="00082313">
        <w:rPr>
          <w:sz w:val="20"/>
          <w:szCs w:val="20"/>
        </w:rPr>
        <w:t>:</w:t>
      </w:r>
      <w:r w:rsidR="00082313" w:rsidRPr="00082313">
        <w:rPr>
          <w:sz w:val="20"/>
          <w:szCs w:val="20"/>
        </w:rPr>
        <w:t xml:space="preserve"> A pointer to target will be supplied. There is no need to check if the target is different from “this” Agent because </w:t>
      </w:r>
      <w:r w:rsidR="00082313">
        <w:rPr>
          <w:sz w:val="20"/>
          <w:szCs w:val="20"/>
        </w:rPr>
        <w:t xml:space="preserve">Wizard_doctor is allowed to heal himself. </w:t>
      </w:r>
      <w:r w:rsidR="003E00E3">
        <w:rPr>
          <w:sz w:val="20"/>
          <w:szCs w:val="20"/>
        </w:rPr>
        <w:t>If the Target is “</w:t>
      </w:r>
      <w:r w:rsidR="003E00E3" w:rsidRPr="003E00E3">
        <w:rPr>
          <w:b/>
          <w:sz w:val="20"/>
          <w:szCs w:val="20"/>
        </w:rPr>
        <w:t>Not Alive</w:t>
      </w:r>
      <w:r w:rsidR="003E00E3">
        <w:rPr>
          <w:sz w:val="20"/>
          <w:szCs w:val="20"/>
        </w:rPr>
        <w:t xml:space="preserve">”, throws error message that </w:t>
      </w:r>
      <w:r w:rsidR="003E00E3" w:rsidRPr="00450971">
        <w:rPr>
          <w:b/>
          <w:sz w:val="20"/>
          <w:szCs w:val="20"/>
        </w:rPr>
        <w:t>“I can’t save dead patients!</w:t>
      </w:r>
      <w:r w:rsidR="003E00E3">
        <w:rPr>
          <w:sz w:val="20"/>
          <w:szCs w:val="20"/>
        </w:rPr>
        <w:t xml:space="preserve">” If the distance between Wizard_doctor and the target is greater than range, throw an error that the </w:t>
      </w:r>
      <w:r w:rsidR="00450971">
        <w:rPr>
          <w:sz w:val="20"/>
          <w:szCs w:val="20"/>
        </w:rPr>
        <w:t>“</w:t>
      </w:r>
      <w:r w:rsidR="00450971" w:rsidRPr="00450971">
        <w:rPr>
          <w:b/>
          <w:sz w:val="20"/>
          <w:szCs w:val="20"/>
        </w:rPr>
        <w:t>patient</w:t>
      </w:r>
      <w:r w:rsidR="003E00E3" w:rsidRPr="00450971">
        <w:rPr>
          <w:b/>
          <w:sz w:val="20"/>
          <w:szCs w:val="20"/>
        </w:rPr>
        <w:t xml:space="preserve"> is out of range</w:t>
      </w:r>
      <w:r w:rsidR="00450971">
        <w:rPr>
          <w:sz w:val="20"/>
          <w:szCs w:val="20"/>
        </w:rPr>
        <w:t>”</w:t>
      </w:r>
      <w:r w:rsidR="003E00E3">
        <w:rPr>
          <w:sz w:val="20"/>
          <w:szCs w:val="20"/>
        </w:rPr>
        <w:t xml:space="preserve">. </w:t>
      </w:r>
      <w:r w:rsidR="00FF72E5">
        <w:rPr>
          <w:sz w:val="20"/>
          <w:szCs w:val="20"/>
        </w:rPr>
        <w:t>If Wizard_doctor is asked to heal a patient whose state is “</w:t>
      </w:r>
      <w:r w:rsidR="00FF72E5" w:rsidRPr="00FF72E5">
        <w:rPr>
          <w:b/>
          <w:sz w:val="20"/>
          <w:szCs w:val="20"/>
        </w:rPr>
        <w:t>Attacking</w:t>
      </w:r>
      <w:r w:rsidR="00FF72E5">
        <w:rPr>
          <w:sz w:val="20"/>
          <w:szCs w:val="20"/>
        </w:rPr>
        <w:t>”, error message of “I am not a Medic!”</w:t>
      </w:r>
      <w:r w:rsidR="00A65B32">
        <w:rPr>
          <w:sz w:val="20"/>
          <w:szCs w:val="20"/>
        </w:rPr>
        <w:t xml:space="preserve"> is output. If he is asked to save himself while counterattacking his aggressor, error of “</w:t>
      </w:r>
      <w:r w:rsidR="00A65B32" w:rsidRPr="00450971">
        <w:rPr>
          <w:b/>
          <w:sz w:val="20"/>
          <w:szCs w:val="20"/>
        </w:rPr>
        <w:t>I’m Busy counterattacking!</w:t>
      </w:r>
      <w:r w:rsidR="00A65B32">
        <w:rPr>
          <w:sz w:val="20"/>
          <w:szCs w:val="20"/>
        </w:rPr>
        <w:t xml:space="preserve">” will be thrown. </w:t>
      </w:r>
      <w:r w:rsidR="00FF72E5">
        <w:rPr>
          <w:sz w:val="20"/>
          <w:szCs w:val="20"/>
        </w:rPr>
        <w:t xml:space="preserve"> If all is OK, the pointer to target is saved and set his state to “</w:t>
      </w:r>
      <w:r w:rsidR="00FF72E5" w:rsidRPr="00FF72E5">
        <w:rPr>
          <w:b/>
          <w:sz w:val="20"/>
          <w:szCs w:val="20"/>
        </w:rPr>
        <w:t>Healing</w:t>
      </w:r>
      <w:r w:rsidR="00FF72E5">
        <w:rPr>
          <w:sz w:val="20"/>
          <w:szCs w:val="20"/>
        </w:rPr>
        <w:t>”</w:t>
      </w:r>
      <w:r w:rsidR="00BB320A">
        <w:rPr>
          <w:sz w:val="20"/>
          <w:szCs w:val="20"/>
        </w:rPr>
        <w:t>.</w:t>
      </w:r>
      <w:bookmarkStart w:id="0" w:name="_GoBack"/>
      <w:bookmarkEnd w:id="0"/>
    </w:p>
    <w:p w:rsidR="00EB580D" w:rsidRPr="00082313" w:rsidRDefault="00EB580D">
      <w:pPr>
        <w:rPr>
          <w:sz w:val="20"/>
          <w:szCs w:val="20"/>
        </w:rPr>
      </w:pPr>
      <w:r w:rsidRPr="00082313">
        <w:rPr>
          <w:b/>
          <w:sz w:val="20"/>
          <w:szCs w:val="20"/>
        </w:rPr>
        <w:lastRenderedPageBreak/>
        <w:t>take_hit</w:t>
      </w:r>
      <w:r w:rsidRPr="00082313">
        <w:rPr>
          <w:sz w:val="20"/>
          <w:szCs w:val="20"/>
        </w:rPr>
        <w:t>:</w:t>
      </w:r>
      <w:r w:rsidR="0079722A" w:rsidRPr="00082313">
        <w:rPr>
          <w:sz w:val="20"/>
          <w:szCs w:val="20"/>
        </w:rPr>
        <w:t xml:space="preserve"> First, compute new health using Agent::</w:t>
      </w:r>
      <w:proofErr w:type="spellStart"/>
      <w:r w:rsidR="0079722A" w:rsidRPr="00082313">
        <w:rPr>
          <w:sz w:val="20"/>
          <w:szCs w:val="20"/>
        </w:rPr>
        <w:t>lose_health</w:t>
      </w:r>
      <w:proofErr w:type="spellEnd"/>
      <w:r w:rsidR="0079722A" w:rsidRPr="00082313">
        <w:rPr>
          <w:sz w:val="20"/>
          <w:szCs w:val="20"/>
        </w:rPr>
        <w:t xml:space="preserve"> function. If </w:t>
      </w:r>
      <w:r w:rsidR="00AF1E23" w:rsidRPr="00082313">
        <w:rPr>
          <w:sz w:val="20"/>
          <w:szCs w:val="20"/>
        </w:rPr>
        <w:t>he is in “</w:t>
      </w:r>
      <w:r w:rsidR="0079722A" w:rsidRPr="00082313">
        <w:rPr>
          <w:b/>
          <w:sz w:val="20"/>
          <w:szCs w:val="20"/>
        </w:rPr>
        <w:t>Attacking</w:t>
      </w:r>
      <w:r w:rsidR="00AF1E23" w:rsidRPr="00082313">
        <w:rPr>
          <w:sz w:val="20"/>
          <w:szCs w:val="20"/>
        </w:rPr>
        <w:t>”</w:t>
      </w:r>
      <w:r w:rsidR="0079722A" w:rsidRPr="00082313">
        <w:rPr>
          <w:sz w:val="20"/>
          <w:szCs w:val="20"/>
        </w:rPr>
        <w:t xml:space="preserve"> </w:t>
      </w:r>
      <w:r w:rsidR="00AF1E23" w:rsidRPr="00082313">
        <w:rPr>
          <w:sz w:val="20"/>
          <w:szCs w:val="20"/>
        </w:rPr>
        <w:t>but</w:t>
      </w:r>
      <w:r w:rsidR="0079722A" w:rsidRPr="00082313">
        <w:rPr>
          <w:sz w:val="20"/>
          <w:szCs w:val="20"/>
        </w:rPr>
        <w:t xml:space="preserve"> no longer </w:t>
      </w:r>
      <w:r w:rsidR="006F2CD6">
        <w:rPr>
          <w:sz w:val="20"/>
          <w:szCs w:val="20"/>
        </w:rPr>
        <w:t>“</w:t>
      </w:r>
      <w:r w:rsidR="0079722A" w:rsidRPr="006F2CD6">
        <w:rPr>
          <w:b/>
          <w:sz w:val="20"/>
          <w:szCs w:val="20"/>
        </w:rPr>
        <w:t>Alive</w:t>
      </w:r>
      <w:r w:rsidR="006F2CD6">
        <w:rPr>
          <w:sz w:val="20"/>
          <w:szCs w:val="20"/>
        </w:rPr>
        <w:t>”,</w:t>
      </w:r>
      <w:r w:rsidR="0079722A" w:rsidRPr="00082313">
        <w:rPr>
          <w:sz w:val="20"/>
          <w:szCs w:val="20"/>
        </w:rPr>
        <w:t xml:space="preserve"> then sets the state to </w:t>
      </w:r>
      <w:r w:rsidR="00AF1E23" w:rsidRPr="00082313">
        <w:rPr>
          <w:sz w:val="20"/>
          <w:szCs w:val="20"/>
        </w:rPr>
        <w:t>“</w:t>
      </w:r>
      <w:r w:rsidR="0079722A" w:rsidRPr="00082313">
        <w:rPr>
          <w:b/>
          <w:sz w:val="20"/>
          <w:szCs w:val="20"/>
        </w:rPr>
        <w:t>Not Attacking</w:t>
      </w:r>
      <w:r w:rsidR="00AF1E23" w:rsidRPr="00082313">
        <w:rPr>
          <w:sz w:val="20"/>
          <w:szCs w:val="20"/>
        </w:rPr>
        <w:t>”</w:t>
      </w:r>
      <w:r w:rsidR="0079722A" w:rsidRPr="00082313">
        <w:rPr>
          <w:sz w:val="20"/>
          <w:szCs w:val="20"/>
        </w:rPr>
        <w:t xml:space="preserve">. If Wizard_Doctor </w:t>
      </w:r>
      <w:r w:rsidR="00AF1E23" w:rsidRPr="00082313">
        <w:rPr>
          <w:sz w:val="20"/>
          <w:szCs w:val="20"/>
        </w:rPr>
        <w:t>was “</w:t>
      </w:r>
      <w:r w:rsidR="00AF1E23" w:rsidRPr="00082313">
        <w:rPr>
          <w:b/>
          <w:sz w:val="20"/>
          <w:szCs w:val="20"/>
        </w:rPr>
        <w:t>Not Attacking</w:t>
      </w:r>
      <w:r w:rsidR="00AF1E23" w:rsidRPr="00082313">
        <w:rPr>
          <w:sz w:val="20"/>
          <w:szCs w:val="20"/>
        </w:rPr>
        <w:t xml:space="preserve">“, and both him and his attacker are </w:t>
      </w:r>
      <w:r w:rsidR="006F2CD6">
        <w:rPr>
          <w:sz w:val="20"/>
          <w:szCs w:val="20"/>
        </w:rPr>
        <w:t>“</w:t>
      </w:r>
      <w:r w:rsidR="00AF1E23" w:rsidRPr="006F2CD6">
        <w:rPr>
          <w:b/>
          <w:sz w:val="20"/>
          <w:szCs w:val="20"/>
        </w:rPr>
        <w:t>Alive</w:t>
      </w:r>
      <w:r w:rsidR="006F2CD6">
        <w:rPr>
          <w:sz w:val="20"/>
          <w:szCs w:val="20"/>
        </w:rPr>
        <w:t>”</w:t>
      </w:r>
      <w:r w:rsidR="00AF1E23" w:rsidRPr="00082313">
        <w:rPr>
          <w:sz w:val="20"/>
          <w:szCs w:val="20"/>
        </w:rPr>
        <w:t>, then counterattack by setting his state to “</w:t>
      </w:r>
      <w:r w:rsidR="00AF1E23" w:rsidRPr="00082313">
        <w:rPr>
          <w:b/>
          <w:sz w:val="20"/>
          <w:szCs w:val="20"/>
        </w:rPr>
        <w:t>Attacking</w:t>
      </w:r>
      <w:r w:rsidR="00AF1E23" w:rsidRPr="00082313">
        <w:rPr>
          <w:sz w:val="20"/>
          <w:szCs w:val="20"/>
        </w:rPr>
        <w:t>“. No range check is done in this automatic behavior, as similar to soldier, if the target is out of range, the “</w:t>
      </w:r>
      <w:r w:rsidR="00AF1E23" w:rsidRPr="003362E9">
        <w:rPr>
          <w:b/>
          <w:sz w:val="20"/>
          <w:szCs w:val="20"/>
        </w:rPr>
        <w:t>I’m</w:t>
      </w:r>
      <w:r w:rsidR="00FD2A78" w:rsidRPr="003362E9">
        <w:rPr>
          <w:b/>
          <w:sz w:val="20"/>
          <w:szCs w:val="20"/>
        </w:rPr>
        <w:t xml:space="preserve"> counter</w:t>
      </w:r>
      <w:r w:rsidR="003362E9" w:rsidRPr="003362E9">
        <w:rPr>
          <w:b/>
          <w:sz w:val="20"/>
          <w:szCs w:val="20"/>
        </w:rPr>
        <w:t>-</w:t>
      </w:r>
      <w:r w:rsidR="00AF1E23" w:rsidRPr="003362E9">
        <w:rPr>
          <w:b/>
          <w:sz w:val="20"/>
          <w:szCs w:val="20"/>
        </w:rPr>
        <w:t>attacking!</w:t>
      </w:r>
      <w:r w:rsidR="00AF1E23" w:rsidRPr="00082313">
        <w:rPr>
          <w:sz w:val="20"/>
          <w:szCs w:val="20"/>
        </w:rPr>
        <w:t xml:space="preserve">” message will still be output.  </w:t>
      </w:r>
    </w:p>
    <w:p w:rsidR="00EB580D" w:rsidRPr="00082313" w:rsidRDefault="00EB580D">
      <w:pPr>
        <w:rPr>
          <w:sz w:val="20"/>
          <w:szCs w:val="20"/>
        </w:rPr>
      </w:pPr>
      <w:proofErr w:type="gramStart"/>
      <w:r w:rsidRPr="00082313">
        <w:rPr>
          <w:b/>
          <w:sz w:val="20"/>
          <w:szCs w:val="20"/>
        </w:rPr>
        <w:t>describe</w:t>
      </w:r>
      <w:proofErr w:type="gramEnd"/>
      <w:r w:rsidRPr="00082313">
        <w:rPr>
          <w:sz w:val="20"/>
          <w:szCs w:val="20"/>
        </w:rPr>
        <w:t>:</w:t>
      </w:r>
      <w:r w:rsidR="003106F6" w:rsidRPr="00082313">
        <w:rPr>
          <w:sz w:val="20"/>
          <w:szCs w:val="20"/>
        </w:rPr>
        <w:t xml:space="preserve"> Output “Wizard_doctor” followed by his description, then followed by healing and attacking state information.</w:t>
      </w:r>
    </w:p>
    <w:p w:rsidR="00EB580D" w:rsidRPr="00082313" w:rsidRDefault="00EB580D" w:rsidP="00EB580D">
      <w:pPr>
        <w:rPr>
          <w:sz w:val="20"/>
          <w:szCs w:val="20"/>
        </w:rPr>
      </w:pPr>
      <w:proofErr w:type="gramStart"/>
      <w:r w:rsidRPr="00082313">
        <w:rPr>
          <w:b/>
          <w:sz w:val="20"/>
          <w:szCs w:val="20"/>
        </w:rPr>
        <w:t>stop</w:t>
      </w:r>
      <w:proofErr w:type="gramEnd"/>
      <w:r w:rsidRPr="00082313">
        <w:rPr>
          <w:sz w:val="20"/>
          <w:szCs w:val="20"/>
        </w:rPr>
        <w:t>:</w:t>
      </w:r>
      <w:r w:rsidR="005F3EF4" w:rsidRPr="00082313">
        <w:rPr>
          <w:sz w:val="20"/>
          <w:szCs w:val="20"/>
        </w:rPr>
        <w:t xml:space="preserve"> </w:t>
      </w:r>
      <w:r w:rsidR="00082313" w:rsidRPr="00082313">
        <w:rPr>
          <w:sz w:val="20"/>
          <w:szCs w:val="20"/>
        </w:rPr>
        <w:t>The Wizard_doctor does not override Agent::stop() and will output “I’</w:t>
      </w:r>
      <w:r w:rsidR="003362E9">
        <w:rPr>
          <w:sz w:val="20"/>
          <w:szCs w:val="20"/>
        </w:rPr>
        <w:t>m stopped.</w:t>
      </w:r>
      <w:r w:rsidR="00082313" w:rsidRPr="00082313">
        <w:rPr>
          <w:sz w:val="20"/>
          <w:szCs w:val="20"/>
        </w:rPr>
        <w:t>”</w:t>
      </w:r>
      <w:r w:rsidR="003362E9">
        <w:rPr>
          <w:sz w:val="20"/>
          <w:szCs w:val="20"/>
        </w:rPr>
        <w:t xml:space="preserve"> ; at the same time, setting its state back to “</w:t>
      </w:r>
      <w:r w:rsidR="003362E9" w:rsidRPr="003362E9">
        <w:rPr>
          <w:b/>
          <w:sz w:val="20"/>
          <w:szCs w:val="20"/>
        </w:rPr>
        <w:t>Not Healing</w:t>
      </w:r>
      <w:r w:rsidR="003362E9">
        <w:rPr>
          <w:sz w:val="20"/>
          <w:szCs w:val="20"/>
        </w:rPr>
        <w:t>”.</w:t>
      </w:r>
    </w:p>
    <w:p w:rsidR="00EB580D" w:rsidRPr="00082313" w:rsidRDefault="00EB580D">
      <w:pPr>
        <w:rPr>
          <w:sz w:val="20"/>
          <w:szCs w:val="20"/>
        </w:rPr>
      </w:pPr>
    </w:p>
    <w:p w:rsidR="00212989" w:rsidRPr="00082313" w:rsidRDefault="00212989">
      <w:pPr>
        <w:rPr>
          <w:sz w:val="20"/>
          <w:szCs w:val="20"/>
        </w:rPr>
      </w:pPr>
    </w:p>
    <w:sectPr w:rsidR="00212989" w:rsidRPr="0008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51D39"/>
    <w:multiLevelType w:val="hybridMultilevel"/>
    <w:tmpl w:val="8742684A"/>
    <w:lvl w:ilvl="0" w:tplc="3490E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52"/>
    <w:rsid w:val="00053C16"/>
    <w:rsid w:val="00082313"/>
    <w:rsid w:val="000856F9"/>
    <w:rsid w:val="00087AFB"/>
    <w:rsid w:val="0018536E"/>
    <w:rsid w:val="001F299F"/>
    <w:rsid w:val="00212989"/>
    <w:rsid w:val="00240F74"/>
    <w:rsid w:val="003106F6"/>
    <w:rsid w:val="00323ACE"/>
    <w:rsid w:val="003362E9"/>
    <w:rsid w:val="003633B5"/>
    <w:rsid w:val="003E00E3"/>
    <w:rsid w:val="00450971"/>
    <w:rsid w:val="004B2D81"/>
    <w:rsid w:val="005F3EF4"/>
    <w:rsid w:val="006334DD"/>
    <w:rsid w:val="00684D8A"/>
    <w:rsid w:val="006F2CD6"/>
    <w:rsid w:val="0079722A"/>
    <w:rsid w:val="007B1342"/>
    <w:rsid w:val="007C694F"/>
    <w:rsid w:val="00970452"/>
    <w:rsid w:val="009C28D0"/>
    <w:rsid w:val="009C4701"/>
    <w:rsid w:val="00A65B32"/>
    <w:rsid w:val="00A827C0"/>
    <w:rsid w:val="00AF1E23"/>
    <w:rsid w:val="00B74443"/>
    <w:rsid w:val="00B745F7"/>
    <w:rsid w:val="00BB1A5F"/>
    <w:rsid w:val="00BB320A"/>
    <w:rsid w:val="00C33078"/>
    <w:rsid w:val="00CC2AA3"/>
    <w:rsid w:val="00CD6B07"/>
    <w:rsid w:val="00D8189A"/>
    <w:rsid w:val="00E33FD8"/>
    <w:rsid w:val="00E71167"/>
    <w:rsid w:val="00EB580D"/>
    <w:rsid w:val="00EE0E12"/>
    <w:rsid w:val="00F2461E"/>
    <w:rsid w:val="00FD2A78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8B4DC-9CA0-4C7D-AEA3-D38AF18B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465B7CB7</Template>
  <TotalTime>0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CAEN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Bo</dc:creator>
  <cp:keywords/>
  <dc:description/>
  <cp:lastModifiedBy>Chen, Bo</cp:lastModifiedBy>
  <cp:revision>2</cp:revision>
  <dcterms:created xsi:type="dcterms:W3CDTF">2013-12-05T22:59:00Z</dcterms:created>
  <dcterms:modified xsi:type="dcterms:W3CDTF">2013-12-05T22:59:00Z</dcterms:modified>
</cp:coreProperties>
</file>